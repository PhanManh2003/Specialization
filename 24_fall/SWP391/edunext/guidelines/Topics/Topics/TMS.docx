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6BD0B" w14:textId="1989C57B" w:rsidR="00EB1A4D" w:rsidRDefault="002855F1">
      <w:pPr>
        <w:pStyle w:val="Heading1"/>
      </w:pPr>
      <w:r w:rsidRPr="002855F1">
        <w:t>Task Management System for Capstone Projects</w:t>
      </w:r>
    </w:p>
    <w:p w14:paraId="67F8FF15" w14:textId="77777777" w:rsidR="002855F1" w:rsidRPr="002855F1" w:rsidRDefault="002855F1" w:rsidP="002855F1">
      <w:pPr>
        <w:pStyle w:val="Heading2"/>
      </w:pPr>
      <w:r w:rsidRPr="002855F1">
        <w:t>1. Introduction</w:t>
      </w:r>
    </w:p>
    <w:p w14:paraId="565EA491" w14:textId="77777777" w:rsidR="002855F1" w:rsidRPr="002855F1" w:rsidRDefault="002855F1" w:rsidP="002855F1">
      <w:pPr>
        <w:rPr>
          <w:lang w:val="en-SG"/>
        </w:rPr>
      </w:pPr>
      <w:r w:rsidRPr="002855F1">
        <w:rPr>
          <w:lang w:val="en-SG"/>
        </w:rPr>
        <w:t>This project involves developing a web-based task management system tailored for student groups working on capstone projects. The system will assist in organizing tasks, tracking progress, and managing deadlines within project teams. The users of this system include students (as team members), team leaders, and project supervisors.</w:t>
      </w:r>
    </w:p>
    <w:p w14:paraId="07DC23A6" w14:textId="1D3F982F" w:rsidR="002855F1" w:rsidRPr="002855F1" w:rsidRDefault="002855F1" w:rsidP="002855F1">
      <w:pPr>
        <w:pStyle w:val="Heading2"/>
      </w:pPr>
      <w:r w:rsidRPr="002855F1">
        <w:t xml:space="preserve">2. Functional </w:t>
      </w:r>
      <w:r w:rsidR="008305A5">
        <w:t>r</w:t>
      </w:r>
      <w:r w:rsidRPr="002855F1">
        <w:t>equirements</w:t>
      </w:r>
    </w:p>
    <w:p w14:paraId="23504A09" w14:textId="31A57106" w:rsidR="002855F1" w:rsidRPr="002855F1" w:rsidRDefault="002855F1" w:rsidP="002855F1">
      <w:pPr>
        <w:pStyle w:val="Heading3"/>
      </w:pPr>
      <w:r w:rsidRPr="002855F1">
        <w:t xml:space="preserve">a. Overall </w:t>
      </w:r>
      <w:r w:rsidR="008305A5">
        <w:t>d</w:t>
      </w:r>
      <w:r w:rsidRPr="002855F1">
        <w:t>escription</w:t>
      </w:r>
    </w:p>
    <w:p w14:paraId="5A34ED9F" w14:textId="005877DC" w:rsidR="002855F1" w:rsidRPr="002855F1" w:rsidRDefault="002855F1" w:rsidP="002855F1">
      <w:pPr>
        <w:rPr>
          <w:lang w:val="en-SG"/>
        </w:rPr>
      </w:pPr>
      <w:r w:rsidRPr="002855F1">
        <w:rPr>
          <w:lang w:val="en-SG"/>
        </w:rPr>
        <w:t xml:space="preserve">The system should provide features for managing tasks, tracking progress, and facilitating communication within teams. </w:t>
      </w:r>
    </w:p>
    <w:p w14:paraId="3B8CC900" w14:textId="686BE426" w:rsidR="002855F1" w:rsidRPr="002855F1" w:rsidRDefault="002855F1" w:rsidP="002855F1">
      <w:pPr>
        <w:pStyle w:val="Heading3"/>
        <w:rPr>
          <w:lang w:val="en-SG"/>
        </w:rPr>
      </w:pPr>
      <w:r w:rsidRPr="002855F1">
        <w:rPr>
          <w:lang w:val="en-SG"/>
        </w:rPr>
        <w:t xml:space="preserve">b. Public </w:t>
      </w:r>
      <w:r w:rsidR="008305A5">
        <w:rPr>
          <w:lang w:val="en-SG"/>
        </w:rPr>
        <w:t>f</w:t>
      </w:r>
      <w:r w:rsidRPr="002855F1">
        <w:rPr>
          <w:lang w:val="en-SG"/>
        </w:rPr>
        <w:t>eatures</w:t>
      </w:r>
    </w:p>
    <w:p w14:paraId="2307CF7B" w14:textId="77777777" w:rsidR="002855F1" w:rsidRPr="002855F1" w:rsidRDefault="002855F1" w:rsidP="002855F1">
      <w:pPr>
        <w:rPr>
          <w:lang w:val="en-SG"/>
        </w:rPr>
      </w:pPr>
      <w:r w:rsidRPr="002855F1">
        <w:rPr>
          <w:lang w:val="en-SG"/>
        </w:rPr>
        <w:t>These features are available to all visitors to the site:</w:t>
      </w:r>
    </w:p>
    <w:p w14:paraId="7DAF6A49" w14:textId="200B3D0D" w:rsidR="002855F1" w:rsidRPr="002855F1" w:rsidRDefault="002855F1" w:rsidP="002855F1">
      <w:pPr>
        <w:numPr>
          <w:ilvl w:val="0"/>
          <w:numId w:val="5"/>
        </w:numPr>
        <w:rPr>
          <w:lang w:val="en-SG"/>
        </w:rPr>
      </w:pPr>
      <w:r w:rsidRPr="002855F1">
        <w:rPr>
          <w:b/>
          <w:bCs/>
          <w:lang w:val="en-SG"/>
        </w:rPr>
        <w:t xml:space="preserve">Home </w:t>
      </w:r>
      <w:r w:rsidR="008305A5">
        <w:rPr>
          <w:b/>
          <w:bCs/>
          <w:lang w:val="en-SG"/>
        </w:rPr>
        <w:t>p</w:t>
      </w:r>
      <w:r w:rsidRPr="002855F1">
        <w:rPr>
          <w:b/>
          <w:bCs/>
          <w:lang w:val="en-SG"/>
        </w:rPr>
        <w:t>age:</w:t>
      </w:r>
      <w:r w:rsidRPr="002855F1">
        <w:rPr>
          <w:lang w:val="en-SG"/>
        </w:rPr>
        <w:t xml:space="preserve"> The starting page of the system, which provides an overview of its capabilities.</w:t>
      </w:r>
    </w:p>
    <w:p w14:paraId="4D8D7319" w14:textId="1736A30D" w:rsidR="002855F1" w:rsidRPr="002855F1" w:rsidRDefault="002855F1" w:rsidP="002855F1">
      <w:pPr>
        <w:numPr>
          <w:ilvl w:val="0"/>
          <w:numId w:val="5"/>
        </w:numPr>
        <w:rPr>
          <w:lang w:val="en-SG"/>
        </w:rPr>
      </w:pPr>
      <w:r w:rsidRPr="002855F1">
        <w:rPr>
          <w:b/>
          <w:bCs/>
          <w:lang w:val="en-SG"/>
        </w:rPr>
        <w:t xml:space="preserve">About </w:t>
      </w:r>
      <w:r w:rsidR="008305A5">
        <w:rPr>
          <w:b/>
          <w:bCs/>
          <w:lang w:val="en-SG"/>
        </w:rPr>
        <w:t>u</w:t>
      </w:r>
      <w:r w:rsidRPr="002855F1">
        <w:rPr>
          <w:b/>
          <w:bCs/>
          <w:lang w:val="en-SG"/>
        </w:rPr>
        <w:t>s:</w:t>
      </w:r>
      <w:r w:rsidRPr="002855F1">
        <w:rPr>
          <w:lang w:val="en-SG"/>
        </w:rPr>
        <w:t xml:space="preserve"> Information about the system and its purpose.</w:t>
      </w:r>
    </w:p>
    <w:p w14:paraId="4685543B" w14:textId="4AFF8B69" w:rsidR="002855F1" w:rsidRPr="002855F1" w:rsidRDefault="002855F1" w:rsidP="002855F1">
      <w:pPr>
        <w:numPr>
          <w:ilvl w:val="0"/>
          <w:numId w:val="5"/>
        </w:numPr>
        <w:rPr>
          <w:lang w:val="en-SG"/>
        </w:rPr>
      </w:pPr>
      <w:r w:rsidRPr="002855F1">
        <w:rPr>
          <w:b/>
          <w:bCs/>
          <w:lang w:val="en-SG"/>
        </w:rPr>
        <w:t xml:space="preserve">Contact </w:t>
      </w:r>
      <w:r w:rsidR="008305A5">
        <w:rPr>
          <w:b/>
          <w:bCs/>
          <w:lang w:val="en-SG"/>
        </w:rPr>
        <w:t>u</w:t>
      </w:r>
      <w:r w:rsidRPr="002855F1">
        <w:rPr>
          <w:b/>
          <w:bCs/>
          <w:lang w:val="en-SG"/>
        </w:rPr>
        <w:t>s:</w:t>
      </w:r>
      <w:r w:rsidRPr="002855F1">
        <w:rPr>
          <w:lang w:val="en-SG"/>
        </w:rPr>
        <w:t xml:space="preserve"> A page where visitors can send inquiries or feedback.</w:t>
      </w:r>
    </w:p>
    <w:p w14:paraId="03FD4696" w14:textId="7723549E" w:rsidR="002855F1" w:rsidRPr="002855F1" w:rsidRDefault="002855F1" w:rsidP="002855F1">
      <w:pPr>
        <w:pStyle w:val="Heading3"/>
        <w:rPr>
          <w:lang w:val="en-SG"/>
        </w:rPr>
      </w:pPr>
      <w:r w:rsidRPr="002855F1">
        <w:rPr>
          <w:lang w:val="en-SG"/>
        </w:rPr>
        <w:t xml:space="preserve">c. Common </w:t>
      </w:r>
      <w:r w:rsidR="008305A5">
        <w:rPr>
          <w:lang w:val="en-SG"/>
        </w:rPr>
        <w:t>f</w:t>
      </w:r>
      <w:r w:rsidR="008305A5" w:rsidRPr="002855F1">
        <w:rPr>
          <w:lang w:val="en-SG"/>
        </w:rPr>
        <w:t>eatures</w:t>
      </w:r>
    </w:p>
    <w:p w14:paraId="2689923B" w14:textId="77777777" w:rsidR="002855F1" w:rsidRPr="002855F1" w:rsidRDefault="002855F1" w:rsidP="002855F1">
      <w:pPr>
        <w:rPr>
          <w:lang w:val="en-SG"/>
        </w:rPr>
      </w:pPr>
      <w:r w:rsidRPr="002855F1">
        <w:rPr>
          <w:lang w:val="en-SG"/>
        </w:rPr>
        <w:t>These features are accessible to all registered users:</w:t>
      </w:r>
    </w:p>
    <w:p w14:paraId="06BB9B95" w14:textId="32872DE8" w:rsidR="002855F1" w:rsidRPr="002855F1" w:rsidRDefault="002855F1" w:rsidP="002855F1">
      <w:pPr>
        <w:numPr>
          <w:ilvl w:val="0"/>
          <w:numId w:val="6"/>
        </w:numPr>
        <w:rPr>
          <w:lang w:val="en-SG"/>
        </w:rPr>
      </w:pPr>
      <w:r w:rsidRPr="002855F1">
        <w:rPr>
          <w:b/>
          <w:bCs/>
          <w:lang w:val="en-SG"/>
        </w:rPr>
        <w:t xml:space="preserve">User </w:t>
      </w:r>
      <w:r w:rsidR="008305A5">
        <w:rPr>
          <w:b/>
          <w:bCs/>
          <w:lang w:val="en-SG"/>
        </w:rPr>
        <w:t>l</w:t>
      </w:r>
      <w:r w:rsidRPr="002855F1">
        <w:rPr>
          <w:b/>
          <w:bCs/>
          <w:lang w:val="en-SG"/>
        </w:rPr>
        <w:t>ogin:</w:t>
      </w:r>
      <w:r w:rsidRPr="002855F1">
        <w:rPr>
          <w:lang w:val="en-SG"/>
        </w:rPr>
        <w:t xml:space="preserve"> Authenticate users to provide access to authorized features.</w:t>
      </w:r>
    </w:p>
    <w:p w14:paraId="664C54CE" w14:textId="163068D4" w:rsidR="002855F1" w:rsidRPr="002855F1" w:rsidRDefault="002855F1" w:rsidP="002855F1">
      <w:pPr>
        <w:numPr>
          <w:ilvl w:val="0"/>
          <w:numId w:val="6"/>
        </w:numPr>
        <w:rPr>
          <w:lang w:val="en-SG"/>
        </w:rPr>
      </w:pPr>
      <w:r w:rsidRPr="002855F1">
        <w:rPr>
          <w:b/>
          <w:bCs/>
          <w:lang w:val="en-SG"/>
        </w:rPr>
        <w:t xml:space="preserve">User </w:t>
      </w:r>
      <w:r w:rsidR="008305A5">
        <w:rPr>
          <w:b/>
          <w:bCs/>
          <w:lang w:val="en-SG"/>
        </w:rPr>
        <w:t>r</w:t>
      </w:r>
      <w:r w:rsidRPr="002855F1">
        <w:rPr>
          <w:b/>
          <w:bCs/>
          <w:lang w:val="en-SG"/>
        </w:rPr>
        <w:t>egistration:</w:t>
      </w:r>
      <w:r w:rsidRPr="002855F1">
        <w:rPr>
          <w:lang w:val="en-SG"/>
        </w:rPr>
        <w:t xml:space="preserve"> Register new users (students, supervisors).</w:t>
      </w:r>
    </w:p>
    <w:p w14:paraId="195E4D16" w14:textId="54E3D351" w:rsidR="002855F1" w:rsidRPr="002855F1" w:rsidRDefault="002855F1" w:rsidP="002855F1">
      <w:pPr>
        <w:numPr>
          <w:ilvl w:val="0"/>
          <w:numId w:val="6"/>
        </w:numPr>
        <w:rPr>
          <w:lang w:val="en-SG"/>
        </w:rPr>
      </w:pPr>
      <w:r w:rsidRPr="002855F1">
        <w:rPr>
          <w:b/>
          <w:bCs/>
          <w:lang w:val="en-SG"/>
        </w:rPr>
        <w:t xml:space="preserve">Reset </w:t>
      </w:r>
      <w:r w:rsidR="008305A5">
        <w:rPr>
          <w:b/>
          <w:bCs/>
          <w:lang w:val="en-SG"/>
        </w:rPr>
        <w:t>p</w:t>
      </w:r>
      <w:r w:rsidRPr="002855F1">
        <w:rPr>
          <w:b/>
          <w:bCs/>
          <w:lang w:val="en-SG"/>
        </w:rPr>
        <w:t>assword:</w:t>
      </w:r>
      <w:r w:rsidRPr="002855F1">
        <w:rPr>
          <w:lang w:val="en-SG"/>
        </w:rPr>
        <w:t xml:space="preserve"> Allow users to reset their passwords if forgotten.</w:t>
      </w:r>
    </w:p>
    <w:p w14:paraId="51C00E32" w14:textId="6EB13E43" w:rsidR="002855F1" w:rsidRPr="002855F1" w:rsidRDefault="002855F1" w:rsidP="002855F1">
      <w:pPr>
        <w:numPr>
          <w:ilvl w:val="0"/>
          <w:numId w:val="6"/>
        </w:numPr>
        <w:rPr>
          <w:lang w:val="en-SG"/>
        </w:rPr>
      </w:pPr>
      <w:r w:rsidRPr="002855F1">
        <w:rPr>
          <w:b/>
          <w:bCs/>
          <w:lang w:val="en-SG"/>
        </w:rPr>
        <w:lastRenderedPageBreak/>
        <w:t xml:space="preserve">Change </w:t>
      </w:r>
      <w:r w:rsidR="008305A5">
        <w:rPr>
          <w:b/>
          <w:bCs/>
          <w:lang w:val="en-SG"/>
        </w:rPr>
        <w:t>p</w:t>
      </w:r>
      <w:r w:rsidRPr="002855F1">
        <w:rPr>
          <w:b/>
          <w:bCs/>
          <w:lang w:val="en-SG"/>
        </w:rPr>
        <w:t>assword:</w:t>
      </w:r>
      <w:r w:rsidRPr="002855F1">
        <w:rPr>
          <w:lang w:val="en-SG"/>
        </w:rPr>
        <w:t xml:space="preserve"> Enable users to change their login passwords.</w:t>
      </w:r>
    </w:p>
    <w:p w14:paraId="4FED7FC3" w14:textId="6148748F" w:rsidR="002855F1" w:rsidRPr="002855F1" w:rsidRDefault="002855F1" w:rsidP="002855F1">
      <w:pPr>
        <w:numPr>
          <w:ilvl w:val="0"/>
          <w:numId w:val="6"/>
        </w:numPr>
        <w:rPr>
          <w:lang w:val="en-SG"/>
        </w:rPr>
      </w:pPr>
      <w:r w:rsidRPr="002855F1">
        <w:rPr>
          <w:b/>
          <w:bCs/>
          <w:lang w:val="en-SG"/>
        </w:rPr>
        <w:t xml:space="preserve">User </w:t>
      </w:r>
      <w:r w:rsidR="008305A5">
        <w:rPr>
          <w:b/>
          <w:bCs/>
          <w:lang w:val="en-SG"/>
        </w:rPr>
        <w:t>p</w:t>
      </w:r>
      <w:r w:rsidRPr="002855F1">
        <w:rPr>
          <w:b/>
          <w:bCs/>
          <w:lang w:val="en-SG"/>
        </w:rPr>
        <w:t>rofile:</w:t>
      </w:r>
      <w:r w:rsidRPr="002855F1">
        <w:rPr>
          <w:lang w:val="en-SG"/>
        </w:rPr>
        <w:t xml:space="preserve"> View and edit user profiles.</w:t>
      </w:r>
    </w:p>
    <w:p w14:paraId="654B2F62" w14:textId="7A0606A9" w:rsidR="002855F1" w:rsidRPr="002855F1" w:rsidRDefault="002855F1" w:rsidP="002855F1">
      <w:pPr>
        <w:pStyle w:val="Heading3"/>
        <w:rPr>
          <w:lang w:val="en-SG"/>
        </w:rPr>
      </w:pPr>
      <w:r w:rsidRPr="002855F1">
        <w:rPr>
          <w:lang w:val="en-SG"/>
        </w:rPr>
        <w:t xml:space="preserve">d. Student </w:t>
      </w:r>
      <w:r w:rsidR="008305A5">
        <w:rPr>
          <w:lang w:val="en-SG"/>
        </w:rPr>
        <w:t>f</w:t>
      </w:r>
      <w:r w:rsidR="008305A5" w:rsidRPr="002855F1">
        <w:rPr>
          <w:lang w:val="en-SG"/>
        </w:rPr>
        <w:t>eatures</w:t>
      </w:r>
    </w:p>
    <w:p w14:paraId="1065B0C0" w14:textId="77777777" w:rsidR="002855F1" w:rsidRPr="002855F1" w:rsidRDefault="002855F1" w:rsidP="002855F1">
      <w:pPr>
        <w:rPr>
          <w:lang w:val="en-SG"/>
        </w:rPr>
      </w:pPr>
      <w:r w:rsidRPr="002855F1">
        <w:rPr>
          <w:lang w:val="en-SG"/>
        </w:rPr>
        <w:t>These features are available to student team members:</w:t>
      </w:r>
    </w:p>
    <w:p w14:paraId="283A69AD" w14:textId="64B86EAC" w:rsidR="002855F1" w:rsidRPr="002855F1" w:rsidRDefault="002855F1" w:rsidP="002855F1">
      <w:pPr>
        <w:numPr>
          <w:ilvl w:val="0"/>
          <w:numId w:val="7"/>
        </w:numPr>
        <w:rPr>
          <w:lang w:val="en-SG"/>
        </w:rPr>
      </w:pPr>
      <w:r w:rsidRPr="002855F1">
        <w:rPr>
          <w:b/>
          <w:bCs/>
          <w:lang w:val="en-SG"/>
        </w:rPr>
        <w:t xml:space="preserve">Task </w:t>
      </w:r>
      <w:r w:rsidR="008305A5">
        <w:rPr>
          <w:b/>
          <w:bCs/>
          <w:lang w:val="en-SG"/>
        </w:rPr>
        <w:t>d</w:t>
      </w:r>
      <w:r w:rsidRPr="002855F1">
        <w:rPr>
          <w:b/>
          <w:bCs/>
          <w:lang w:val="en-SG"/>
        </w:rPr>
        <w:t>ashboard:</w:t>
      </w:r>
      <w:r w:rsidRPr="002855F1">
        <w:rPr>
          <w:lang w:val="en-SG"/>
        </w:rPr>
        <w:t xml:space="preserve"> View all assigned tasks and their statuses.</w:t>
      </w:r>
    </w:p>
    <w:p w14:paraId="63F4E6F7" w14:textId="07F930E2" w:rsidR="002855F1" w:rsidRPr="002855F1" w:rsidRDefault="002855F1" w:rsidP="002855F1">
      <w:pPr>
        <w:numPr>
          <w:ilvl w:val="0"/>
          <w:numId w:val="7"/>
        </w:numPr>
        <w:rPr>
          <w:lang w:val="en-SG"/>
        </w:rPr>
      </w:pPr>
      <w:r w:rsidRPr="002855F1">
        <w:rPr>
          <w:b/>
          <w:bCs/>
          <w:lang w:val="en-SG"/>
        </w:rPr>
        <w:t xml:space="preserve">Create </w:t>
      </w:r>
      <w:r w:rsidR="008305A5">
        <w:rPr>
          <w:b/>
          <w:bCs/>
          <w:lang w:val="en-SG"/>
        </w:rPr>
        <w:t>t</w:t>
      </w:r>
      <w:r w:rsidRPr="002855F1">
        <w:rPr>
          <w:b/>
          <w:bCs/>
          <w:lang w:val="en-SG"/>
        </w:rPr>
        <w:t>ask:</w:t>
      </w:r>
      <w:r w:rsidRPr="002855F1">
        <w:rPr>
          <w:lang w:val="en-SG"/>
        </w:rPr>
        <w:t xml:space="preserve"> Add a new task to the project.</w:t>
      </w:r>
    </w:p>
    <w:p w14:paraId="454D78C2" w14:textId="6FA1BCD3" w:rsidR="002855F1" w:rsidRPr="002855F1" w:rsidRDefault="002855F1" w:rsidP="002855F1">
      <w:pPr>
        <w:numPr>
          <w:ilvl w:val="0"/>
          <w:numId w:val="7"/>
        </w:numPr>
        <w:rPr>
          <w:lang w:val="en-SG"/>
        </w:rPr>
      </w:pPr>
      <w:r w:rsidRPr="002855F1">
        <w:rPr>
          <w:b/>
          <w:bCs/>
          <w:lang w:val="en-SG"/>
        </w:rPr>
        <w:t xml:space="preserve">Edit </w:t>
      </w:r>
      <w:r w:rsidR="008305A5">
        <w:rPr>
          <w:b/>
          <w:bCs/>
          <w:lang w:val="en-SG"/>
        </w:rPr>
        <w:t>t</w:t>
      </w:r>
      <w:r w:rsidRPr="002855F1">
        <w:rPr>
          <w:b/>
          <w:bCs/>
          <w:lang w:val="en-SG"/>
        </w:rPr>
        <w:t>ask:</w:t>
      </w:r>
      <w:r w:rsidRPr="002855F1">
        <w:rPr>
          <w:lang w:val="en-SG"/>
        </w:rPr>
        <w:t xml:space="preserve"> Modify existing tasks.</w:t>
      </w:r>
    </w:p>
    <w:p w14:paraId="481E7AF3" w14:textId="53BE0E0D" w:rsidR="002855F1" w:rsidRPr="002855F1" w:rsidRDefault="002855F1" w:rsidP="002855F1">
      <w:pPr>
        <w:numPr>
          <w:ilvl w:val="0"/>
          <w:numId w:val="7"/>
        </w:numPr>
        <w:rPr>
          <w:lang w:val="en-SG"/>
        </w:rPr>
      </w:pPr>
      <w:r w:rsidRPr="002855F1">
        <w:rPr>
          <w:b/>
          <w:bCs/>
          <w:lang w:val="en-SG"/>
        </w:rPr>
        <w:t xml:space="preserve">Delete </w:t>
      </w:r>
      <w:r w:rsidR="008305A5">
        <w:rPr>
          <w:b/>
          <w:bCs/>
          <w:lang w:val="en-SG"/>
        </w:rPr>
        <w:t>t</w:t>
      </w:r>
      <w:r w:rsidRPr="002855F1">
        <w:rPr>
          <w:b/>
          <w:bCs/>
          <w:lang w:val="en-SG"/>
        </w:rPr>
        <w:t>ask:</w:t>
      </w:r>
      <w:r w:rsidRPr="002855F1">
        <w:rPr>
          <w:lang w:val="en-SG"/>
        </w:rPr>
        <w:t xml:space="preserve"> Remove tasks that are no longer needed.</w:t>
      </w:r>
    </w:p>
    <w:p w14:paraId="545F9943" w14:textId="07AF0C66" w:rsidR="002855F1" w:rsidRPr="002855F1" w:rsidRDefault="002855F1" w:rsidP="002855F1">
      <w:pPr>
        <w:numPr>
          <w:ilvl w:val="0"/>
          <w:numId w:val="7"/>
        </w:numPr>
        <w:rPr>
          <w:lang w:val="en-SG"/>
        </w:rPr>
      </w:pPr>
      <w:r w:rsidRPr="002855F1">
        <w:rPr>
          <w:b/>
          <w:bCs/>
          <w:lang w:val="en-SG"/>
        </w:rPr>
        <w:t xml:space="preserve">Task </w:t>
      </w:r>
      <w:r w:rsidR="008305A5">
        <w:rPr>
          <w:b/>
          <w:bCs/>
          <w:lang w:val="en-SG"/>
        </w:rPr>
        <w:t>d</w:t>
      </w:r>
      <w:r w:rsidRPr="002855F1">
        <w:rPr>
          <w:b/>
          <w:bCs/>
          <w:lang w:val="en-SG"/>
        </w:rPr>
        <w:t>etails:</w:t>
      </w:r>
      <w:r w:rsidRPr="002855F1">
        <w:rPr>
          <w:lang w:val="en-SG"/>
        </w:rPr>
        <w:t xml:space="preserve"> View the details of a specific task.</w:t>
      </w:r>
    </w:p>
    <w:p w14:paraId="72878923" w14:textId="26FD0198" w:rsidR="002855F1" w:rsidRPr="002855F1" w:rsidRDefault="002855F1" w:rsidP="002855F1">
      <w:pPr>
        <w:numPr>
          <w:ilvl w:val="0"/>
          <w:numId w:val="7"/>
        </w:numPr>
        <w:rPr>
          <w:lang w:val="en-SG"/>
        </w:rPr>
      </w:pPr>
      <w:r w:rsidRPr="002855F1">
        <w:rPr>
          <w:b/>
          <w:bCs/>
          <w:lang w:val="en-SG"/>
        </w:rPr>
        <w:t xml:space="preserve">Task </w:t>
      </w:r>
      <w:r w:rsidR="008305A5">
        <w:rPr>
          <w:b/>
          <w:bCs/>
          <w:lang w:val="en-SG"/>
        </w:rPr>
        <w:t>c</w:t>
      </w:r>
      <w:r w:rsidRPr="002855F1">
        <w:rPr>
          <w:b/>
          <w:bCs/>
          <w:lang w:val="en-SG"/>
        </w:rPr>
        <w:t>omments:</w:t>
      </w:r>
      <w:r w:rsidRPr="002855F1">
        <w:rPr>
          <w:lang w:val="en-SG"/>
        </w:rPr>
        <w:t xml:space="preserve"> Add or view comments on tasks.</w:t>
      </w:r>
    </w:p>
    <w:p w14:paraId="54A4EFD6" w14:textId="64D0C810" w:rsidR="002855F1" w:rsidRPr="002855F1" w:rsidRDefault="002855F1" w:rsidP="002855F1">
      <w:pPr>
        <w:numPr>
          <w:ilvl w:val="0"/>
          <w:numId w:val="7"/>
        </w:numPr>
        <w:rPr>
          <w:lang w:val="en-SG"/>
        </w:rPr>
      </w:pPr>
      <w:r w:rsidRPr="002855F1">
        <w:rPr>
          <w:b/>
          <w:bCs/>
          <w:lang w:val="en-SG"/>
        </w:rPr>
        <w:t xml:space="preserve">Upload </w:t>
      </w:r>
      <w:r w:rsidR="008305A5">
        <w:rPr>
          <w:b/>
          <w:bCs/>
          <w:lang w:val="en-SG"/>
        </w:rPr>
        <w:t>f</w:t>
      </w:r>
      <w:r w:rsidRPr="002855F1">
        <w:rPr>
          <w:b/>
          <w:bCs/>
          <w:lang w:val="en-SG"/>
        </w:rPr>
        <w:t>iles:</w:t>
      </w:r>
      <w:r w:rsidRPr="002855F1">
        <w:rPr>
          <w:lang w:val="en-SG"/>
        </w:rPr>
        <w:t xml:space="preserve"> Attach files to tasks for better context.</w:t>
      </w:r>
    </w:p>
    <w:p w14:paraId="5691C2C7" w14:textId="36F7DF55" w:rsidR="002855F1" w:rsidRPr="002855F1" w:rsidRDefault="002855F1" w:rsidP="002855F1">
      <w:pPr>
        <w:numPr>
          <w:ilvl w:val="0"/>
          <w:numId w:val="7"/>
        </w:numPr>
        <w:rPr>
          <w:lang w:val="en-SG"/>
        </w:rPr>
      </w:pPr>
      <w:r w:rsidRPr="002855F1">
        <w:rPr>
          <w:b/>
          <w:bCs/>
          <w:lang w:val="en-SG"/>
        </w:rPr>
        <w:t xml:space="preserve">Team </w:t>
      </w:r>
      <w:r w:rsidR="008305A5">
        <w:rPr>
          <w:b/>
          <w:bCs/>
          <w:lang w:val="en-SG"/>
        </w:rPr>
        <w:t>p</w:t>
      </w:r>
      <w:r w:rsidRPr="002855F1">
        <w:rPr>
          <w:b/>
          <w:bCs/>
          <w:lang w:val="en-SG"/>
        </w:rPr>
        <w:t>rogress:</w:t>
      </w:r>
      <w:r w:rsidRPr="002855F1">
        <w:rPr>
          <w:lang w:val="en-SG"/>
        </w:rPr>
        <w:t xml:space="preserve"> View the overall progress of the project.</w:t>
      </w:r>
    </w:p>
    <w:p w14:paraId="30EA248F" w14:textId="6F0028B5" w:rsidR="002855F1" w:rsidRPr="002855F1" w:rsidRDefault="002855F1" w:rsidP="002855F1">
      <w:pPr>
        <w:numPr>
          <w:ilvl w:val="0"/>
          <w:numId w:val="7"/>
        </w:numPr>
        <w:rPr>
          <w:lang w:val="en-SG"/>
        </w:rPr>
      </w:pPr>
      <w:r w:rsidRPr="002855F1">
        <w:rPr>
          <w:b/>
          <w:bCs/>
          <w:lang w:val="en-SG"/>
        </w:rPr>
        <w:t xml:space="preserve">Request </w:t>
      </w:r>
      <w:r w:rsidR="008305A5">
        <w:rPr>
          <w:b/>
          <w:bCs/>
          <w:lang w:val="en-SG"/>
        </w:rPr>
        <w:t>s</w:t>
      </w:r>
      <w:r w:rsidRPr="002855F1">
        <w:rPr>
          <w:b/>
          <w:bCs/>
          <w:lang w:val="en-SG"/>
        </w:rPr>
        <w:t xml:space="preserve">upervisor </w:t>
      </w:r>
      <w:r w:rsidR="008305A5">
        <w:rPr>
          <w:b/>
          <w:bCs/>
          <w:lang w:val="en-SG"/>
        </w:rPr>
        <w:t>r</w:t>
      </w:r>
      <w:r w:rsidRPr="002855F1">
        <w:rPr>
          <w:b/>
          <w:bCs/>
          <w:lang w:val="en-SG"/>
        </w:rPr>
        <w:t>eview:</w:t>
      </w:r>
      <w:r w:rsidRPr="002855F1">
        <w:rPr>
          <w:lang w:val="en-SG"/>
        </w:rPr>
        <w:t xml:space="preserve"> Request feedback or approval from the supervisor on task completion.</w:t>
      </w:r>
    </w:p>
    <w:p w14:paraId="21895ABE" w14:textId="39E33BD4" w:rsidR="002855F1" w:rsidRPr="002855F1" w:rsidRDefault="002855F1" w:rsidP="002855F1">
      <w:pPr>
        <w:pStyle w:val="Heading3"/>
      </w:pPr>
      <w:r w:rsidRPr="002855F1">
        <w:t xml:space="preserve">e. Team </w:t>
      </w:r>
      <w:r w:rsidR="008305A5">
        <w:t>l</w:t>
      </w:r>
      <w:r w:rsidRPr="002855F1">
        <w:t xml:space="preserve">eader </w:t>
      </w:r>
      <w:r w:rsidR="008305A5">
        <w:rPr>
          <w:lang w:val="en-SG"/>
        </w:rPr>
        <w:t>f</w:t>
      </w:r>
      <w:r w:rsidR="008305A5" w:rsidRPr="002855F1">
        <w:rPr>
          <w:lang w:val="en-SG"/>
        </w:rPr>
        <w:t>eatures</w:t>
      </w:r>
    </w:p>
    <w:p w14:paraId="2D6AE7DE" w14:textId="77777777" w:rsidR="002855F1" w:rsidRPr="002855F1" w:rsidRDefault="002855F1" w:rsidP="002855F1">
      <w:pPr>
        <w:rPr>
          <w:lang w:val="en-SG"/>
        </w:rPr>
      </w:pPr>
      <w:r w:rsidRPr="002855F1">
        <w:rPr>
          <w:lang w:val="en-SG"/>
        </w:rPr>
        <w:t>These features are available to team leaders:</w:t>
      </w:r>
    </w:p>
    <w:p w14:paraId="794DF601" w14:textId="53652C86" w:rsidR="002855F1" w:rsidRPr="002855F1" w:rsidRDefault="002855F1" w:rsidP="002855F1">
      <w:pPr>
        <w:numPr>
          <w:ilvl w:val="0"/>
          <w:numId w:val="8"/>
        </w:numPr>
        <w:rPr>
          <w:lang w:val="en-SG"/>
        </w:rPr>
      </w:pPr>
      <w:r w:rsidRPr="002855F1">
        <w:rPr>
          <w:b/>
          <w:bCs/>
          <w:lang w:val="en-SG"/>
        </w:rPr>
        <w:t xml:space="preserve">Team </w:t>
      </w:r>
      <w:r w:rsidR="008305A5">
        <w:rPr>
          <w:b/>
          <w:bCs/>
          <w:lang w:val="en-SG"/>
        </w:rPr>
        <w:t>m</w:t>
      </w:r>
      <w:r w:rsidRPr="002855F1">
        <w:rPr>
          <w:b/>
          <w:bCs/>
          <w:lang w:val="en-SG"/>
        </w:rPr>
        <w:t>anagement:</w:t>
      </w:r>
      <w:r w:rsidRPr="002855F1">
        <w:rPr>
          <w:lang w:val="en-SG"/>
        </w:rPr>
        <w:t xml:space="preserve"> Manage team members, assign roles and responsibilities.</w:t>
      </w:r>
    </w:p>
    <w:p w14:paraId="3EE373B5" w14:textId="29F9AE8A" w:rsidR="002855F1" w:rsidRPr="002855F1" w:rsidRDefault="002855F1" w:rsidP="002855F1">
      <w:pPr>
        <w:numPr>
          <w:ilvl w:val="0"/>
          <w:numId w:val="8"/>
        </w:numPr>
        <w:rPr>
          <w:lang w:val="en-SG"/>
        </w:rPr>
      </w:pPr>
      <w:r w:rsidRPr="002855F1">
        <w:rPr>
          <w:b/>
          <w:bCs/>
          <w:lang w:val="en-SG"/>
        </w:rPr>
        <w:t xml:space="preserve">Task </w:t>
      </w:r>
      <w:r w:rsidR="008305A5">
        <w:rPr>
          <w:b/>
          <w:bCs/>
          <w:lang w:val="en-SG"/>
        </w:rPr>
        <w:t>a</w:t>
      </w:r>
      <w:r w:rsidRPr="002855F1">
        <w:rPr>
          <w:b/>
          <w:bCs/>
          <w:lang w:val="en-SG"/>
        </w:rPr>
        <w:t>ssignment:</w:t>
      </w:r>
      <w:r w:rsidRPr="002855F1">
        <w:rPr>
          <w:lang w:val="en-SG"/>
        </w:rPr>
        <w:t xml:space="preserve"> Assign tasks to specific team members.</w:t>
      </w:r>
    </w:p>
    <w:p w14:paraId="36DABD72" w14:textId="0D17C910" w:rsidR="002855F1" w:rsidRPr="002855F1" w:rsidRDefault="002855F1" w:rsidP="002855F1">
      <w:pPr>
        <w:numPr>
          <w:ilvl w:val="0"/>
          <w:numId w:val="8"/>
        </w:numPr>
        <w:rPr>
          <w:lang w:val="en-SG"/>
        </w:rPr>
      </w:pPr>
      <w:r w:rsidRPr="002855F1">
        <w:rPr>
          <w:b/>
          <w:bCs/>
          <w:lang w:val="en-SG"/>
        </w:rPr>
        <w:t xml:space="preserve">Task </w:t>
      </w:r>
      <w:r w:rsidR="008305A5">
        <w:rPr>
          <w:b/>
          <w:bCs/>
          <w:lang w:val="en-SG"/>
        </w:rPr>
        <w:t>m</w:t>
      </w:r>
      <w:r w:rsidRPr="002855F1">
        <w:rPr>
          <w:b/>
          <w:bCs/>
          <w:lang w:val="en-SG"/>
        </w:rPr>
        <w:t>onitoring:</w:t>
      </w:r>
      <w:r w:rsidRPr="002855F1">
        <w:rPr>
          <w:lang w:val="en-SG"/>
        </w:rPr>
        <w:t xml:space="preserve"> Monitor the status and progress of tasks.</w:t>
      </w:r>
    </w:p>
    <w:p w14:paraId="00A29E54" w14:textId="7CE87CB4" w:rsidR="002855F1" w:rsidRPr="002855F1" w:rsidRDefault="002855F1" w:rsidP="002855F1">
      <w:pPr>
        <w:numPr>
          <w:ilvl w:val="0"/>
          <w:numId w:val="8"/>
        </w:numPr>
        <w:rPr>
          <w:lang w:val="en-SG"/>
        </w:rPr>
      </w:pPr>
      <w:r w:rsidRPr="002855F1">
        <w:rPr>
          <w:b/>
          <w:bCs/>
          <w:lang w:val="en-SG"/>
        </w:rPr>
        <w:t xml:space="preserve">Deadline </w:t>
      </w:r>
      <w:r w:rsidR="008305A5">
        <w:rPr>
          <w:b/>
          <w:bCs/>
          <w:lang w:val="en-SG"/>
        </w:rPr>
        <w:t>m</w:t>
      </w:r>
      <w:r w:rsidRPr="002855F1">
        <w:rPr>
          <w:b/>
          <w:bCs/>
          <w:lang w:val="en-SG"/>
        </w:rPr>
        <w:t>anagement:</w:t>
      </w:r>
      <w:r w:rsidRPr="002855F1">
        <w:rPr>
          <w:lang w:val="en-SG"/>
        </w:rPr>
        <w:t xml:space="preserve"> Set and adjust deadlines for tasks.</w:t>
      </w:r>
    </w:p>
    <w:p w14:paraId="79A09CCE" w14:textId="22A5DF1B" w:rsidR="002855F1" w:rsidRPr="002855F1" w:rsidRDefault="002855F1" w:rsidP="002855F1">
      <w:pPr>
        <w:numPr>
          <w:ilvl w:val="0"/>
          <w:numId w:val="8"/>
        </w:numPr>
        <w:rPr>
          <w:lang w:val="en-SG"/>
        </w:rPr>
      </w:pPr>
      <w:r w:rsidRPr="002855F1">
        <w:rPr>
          <w:b/>
          <w:bCs/>
          <w:lang w:val="en-SG"/>
        </w:rPr>
        <w:t xml:space="preserve">Team </w:t>
      </w:r>
      <w:r w:rsidR="008305A5">
        <w:rPr>
          <w:b/>
          <w:bCs/>
          <w:lang w:val="en-SG"/>
        </w:rPr>
        <w:t>c</w:t>
      </w:r>
      <w:r w:rsidRPr="002855F1">
        <w:rPr>
          <w:b/>
          <w:bCs/>
          <w:lang w:val="en-SG"/>
        </w:rPr>
        <w:t>ommunication:</w:t>
      </w:r>
      <w:r w:rsidRPr="002855F1">
        <w:rPr>
          <w:lang w:val="en-SG"/>
        </w:rPr>
        <w:t xml:space="preserve"> Send messages or announcements to all team members.</w:t>
      </w:r>
    </w:p>
    <w:p w14:paraId="21AC960E" w14:textId="7840B25C" w:rsidR="002855F1" w:rsidRPr="002855F1" w:rsidRDefault="002855F1" w:rsidP="002855F1">
      <w:pPr>
        <w:pStyle w:val="Heading3"/>
      </w:pPr>
      <w:r w:rsidRPr="002855F1">
        <w:t xml:space="preserve">f. Supervisor </w:t>
      </w:r>
      <w:r w:rsidR="008305A5">
        <w:rPr>
          <w:lang w:val="en-SG"/>
        </w:rPr>
        <w:t>f</w:t>
      </w:r>
      <w:r w:rsidR="008305A5" w:rsidRPr="002855F1">
        <w:rPr>
          <w:lang w:val="en-SG"/>
        </w:rPr>
        <w:t>eatures</w:t>
      </w:r>
    </w:p>
    <w:p w14:paraId="750568D4" w14:textId="77777777" w:rsidR="002855F1" w:rsidRPr="002855F1" w:rsidRDefault="002855F1" w:rsidP="002855F1">
      <w:pPr>
        <w:rPr>
          <w:lang w:val="en-SG"/>
        </w:rPr>
      </w:pPr>
      <w:r w:rsidRPr="002855F1">
        <w:rPr>
          <w:lang w:val="en-SG"/>
        </w:rPr>
        <w:t>These features are available to project supervisors:</w:t>
      </w:r>
    </w:p>
    <w:p w14:paraId="6B9393BC" w14:textId="68E8DE82" w:rsidR="002855F1" w:rsidRPr="002855F1" w:rsidRDefault="002855F1" w:rsidP="002855F1">
      <w:pPr>
        <w:numPr>
          <w:ilvl w:val="0"/>
          <w:numId w:val="9"/>
        </w:numPr>
        <w:rPr>
          <w:lang w:val="en-SG"/>
        </w:rPr>
      </w:pPr>
      <w:r w:rsidRPr="002855F1">
        <w:rPr>
          <w:b/>
          <w:bCs/>
          <w:lang w:val="en-SG"/>
        </w:rPr>
        <w:lastRenderedPageBreak/>
        <w:t xml:space="preserve">Project </w:t>
      </w:r>
      <w:r w:rsidR="008305A5">
        <w:rPr>
          <w:b/>
          <w:bCs/>
          <w:lang w:val="en-SG"/>
        </w:rPr>
        <w:t>o</w:t>
      </w:r>
      <w:r w:rsidRPr="002855F1">
        <w:rPr>
          <w:b/>
          <w:bCs/>
          <w:lang w:val="en-SG"/>
        </w:rPr>
        <w:t>verview:</w:t>
      </w:r>
      <w:r w:rsidRPr="002855F1">
        <w:rPr>
          <w:lang w:val="en-SG"/>
        </w:rPr>
        <w:t xml:space="preserve"> View a high-level summary of the project’s progress.</w:t>
      </w:r>
    </w:p>
    <w:p w14:paraId="179783C4" w14:textId="33F9B55E" w:rsidR="002855F1" w:rsidRPr="002855F1" w:rsidRDefault="002855F1" w:rsidP="002855F1">
      <w:pPr>
        <w:numPr>
          <w:ilvl w:val="0"/>
          <w:numId w:val="9"/>
        </w:numPr>
        <w:rPr>
          <w:lang w:val="en-SG"/>
        </w:rPr>
      </w:pPr>
      <w:r w:rsidRPr="002855F1">
        <w:rPr>
          <w:b/>
          <w:bCs/>
          <w:lang w:val="en-SG"/>
        </w:rPr>
        <w:t xml:space="preserve">Review </w:t>
      </w:r>
      <w:r w:rsidR="008305A5">
        <w:rPr>
          <w:b/>
          <w:bCs/>
          <w:lang w:val="en-SG"/>
        </w:rPr>
        <w:t>t</w:t>
      </w:r>
      <w:r w:rsidRPr="002855F1">
        <w:rPr>
          <w:b/>
          <w:bCs/>
          <w:lang w:val="en-SG"/>
        </w:rPr>
        <w:t>asks:</w:t>
      </w:r>
      <w:r w:rsidRPr="002855F1">
        <w:rPr>
          <w:lang w:val="en-SG"/>
        </w:rPr>
        <w:t xml:space="preserve"> Review and provide feedback on completed tasks.</w:t>
      </w:r>
    </w:p>
    <w:p w14:paraId="2AA6C268" w14:textId="5677ABED" w:rsidR="002855F1" w:rsidRPr="002855F1" w:rsidRDefault="002855F1" w:rsidP="002855F1">
      <w:pPr>
        <w:numPr>
          <w:ilvl w:val="0"/>
          <w:numId w:val="9"/>
        </w:numPr>
        <w:rPr>
          <w:lang w:val="en-SG"/>
        </w:rPr>
      </w:pPr>
      <w:r w:rsidRPr="002855F1">
        <w:rPr>
          <w:b/>
          <w:bCs/>
          <w:lang w:val="en-SG"/>
        </w:rPr>
        <w:t>Approve/</w:t>
      </w:r>
      <w:r w:rsidR="008305A5">
        <w:rPr>
          <w:b/>
          <w:bCs/>
          <w:lang w:val="en-SG"/>
        </w:rPr>
        <w:t>r</w:t>
      </w:r>
      <w:r w:rsidRPr="002855F1">
        <w:rPr>
          <w:b/>
          <w:bCs/>
          <w:lang w:val="en-SG"/>
        </w:rPr>
        <w:t xml:space="preserve">eject </w:t>
      </w:r>
      <w:r w:rsidR="008305A5">
        <w:rPr>
          <w:b/>
          <w:bCs/>
          <w:lang w:val="en-SG"/>
        </w:rPr>
        <w:t>t</w:t>
      </w:r>
      <w:r w:rsidRPr="002855F1">
        <w:rPr>
          <w:b/>
          <w:bCs/>
          <w:lang w:val="en-SG"/>
        </w:rPr>
        <w:t>asks:</w:t>
      </w:r>
      <w:r w:rsidRPr="002855F1">
        <w:rPr>
          <w:lang w:val="en-SG"/>
        </w:rPr>
        <w:t xml:space="preserve"> Approve or reject tasks based on the quality of work.</w:t>
      </w:r>
    </w:p>
    <w:p w14:paraId="5A7CDF34" w14:textId="0E505F2C" w:rsidR="002855F1" w:rsidRPr="002855F1" w:rsidRDefault="002855F1" w:rsidP="002855F1">
      <w:pPr>
        <w:numPr>
          <w:ilvl w:val="0"/>
          <w:numId w:val="9"/>
        </w:numPr>
        <w:rPr>
          <w:lang w:val="en-SG"/>
        </w:rPr>
      </w:pPr>
      <w:r w:rsidRPr="002855F1">
        <w:rPr>
          <w:b/>
          <w:bCs/>
          <w:lang w:val="en-SG"/>
        </w:rPr>
        <w:t xml:space="preserve">Progress </w:t>
      </w:r>
      <w:r w:rsidR="008305A5">
        <w:rPr>
          <w:b/>
          <w:bCs/>
          <w:lang w:val="en-SG"/>
        </w:rPr>
        <w:t>r</w:t>
      </w:r>
      <w:r w:rsidRPr="002855F1">
        <w:rPr>
          <w:b/>
          <w:bCs/>
          <w:lang w:val="en-SG"/>
        </w:rPr>
        <w:t>eports:</w:t>
      </w:r>
      <w:r w:rsidRPr="002855F1">
        <w:rPr>
          <w:lang w:val="en-SG"/>
        </w:rPr>
        <w:t xml:space="preserve"> Generate and view reports on the team’s progress.</w:t>
      </w:r>
    </w:p>
    <w:p w14:paraId="038BBC6A" w14:textId="42411962" w:rsidR="002855F1" w:rsidRPr="002855F1" w:rsidRDefault="002855F1" w:rsidP="002855F1">
      <w:pPr>
        <w:numPr>
          <w:ilvl w:val="0"/>
          <w:numId w:val="9"/>
        </w:numPr>
        <w:rPr>
          <w:lang w:val="en-SG"/>
        </w:rPr>
      </w:pPr>
      <w:r w:rsidRPr="002855F1">
        <w:rPr>
          <w:b/>
          <w:bCs/>
          <w:lang w:val="en-SG"/>
        </w:rPr>
        <w:t xml:space="preserve">Direct </w:t>
      </w:r>
      <w:r w:rsidR="008305A5">
        <w:rPr>
          <w:b/>
          <w:bCs/>
          <w:lang w:val="en-SG"/>
        </w:rPr>
        <w:t>m</w:t>
      </w:r>
      <w:r w:rsidRPr="002855F1">
        <w:rPr>
          <w:b/>
          <w:bCs/>
          <w:lang w:val="en-SG"/>
        </w:rPr>
        <w:t>essaging:</w:t>
      </w:r>
      <w:r w:rsidRPr="002855F1">
        <w:rPr>
          <w:lang w:val="en-SG"/>
        </w:rPr>
        <w:t xml:space="preserve"> Send messages to individual students or the entire team.</w:t>
      </w:r>
    </w:p>
    <w:p w14:paraId="22C7DEEA" w14:textId="35896D15" w:rsidR="002855F1" w:rsidRPr="002855F1" w:rsidRDefault="002855F1" w:rsidP="002855F1">
      <w:pPr>
        <w:pStyle w:val="Heading2"/>
      </w:pPr>
      <w:r w:rsidRPr="002855F1">
        <w:t xml:space="preserve">3. Other </w:t>
      </w:r>
      <w:r w:rsidR="008305A5">
        <w:t>r</w:t>
      </w:r>
      <w:r w:rsidRPr="002855F1">
        <w:t>equirements</w:t>
      </w:r>
    </w:p>
    <w:p w14:paraId="68BF7785" w14:textId="20738E60" w:rsidR="002855F1" w:rsidRPr="002855F1" w:rsidRDefault="002855F1" w:rsidP="002855F1">
      <w:pPr>
        <w:numPr>
          <w:ilvl w:val="0"/>
          <w:numId w:val="10"/>
        </w:numPr>
        <w:rPr>
          <w:lang w:val="en-SG"/>
        </w:rPr>
      </w:pPr>
      <w:r w:rsidRPr="002855F1">
        <w:rPr>
          <w:b/>
          <w:bCs/>
          <w:lang w:val="en-SG"/>
        </w:rPr>
        <w:t xml:space="preserve">Configuring </w:t>
      </w:r>
      <w:r w:rsidR="008305A5">
        <w:rPr>
          <w:b/>
          <w:bCs/>
          <w:lang w:val="en-SG"/>
        </w:rPr>
        <w:t>i</w:t>
      </w:r>
      <w:r w:rsidRPr="002855F1">
        <w:rPr>
          <w:b/>
          <w:bCs/>
          <w:lang w:val="en-SG"/>
        </w:rPr>
        <w:t>nformation:</w:t>
      </w:r>
      <w:r w:rsidRPr="002855F1">
        <w:rPr>
          <w:lang w:val="en-SG"/>
        </w:rPr>
        <w:t xml:space="preserve"> System settings like task categories, user roles, and notifications should be configurable by the system admin.</w:t>
      </w:r>
    </w:p>
    <w:p w14:paraId="14591238" w14:textId="278E379C" w:rsidR="002855F1" w:rsidRPr="002855F1" w:rsidRDefault="002855F1" w:rsidP="002855F1">
      <w:pPr>
        <w:numPr>
          <w:ilvl w:val="0"/>
          <w:numId w:val="10"/>
        </w:numPr>
        <w:rPr>
          <w:lang w:val="en-SG"/>
        </w:rPr>
      </w:pPr>
      <w:r w:rsidRPr="002855F1">
        <w:rPr>
          <w:b/>
          <w:bCs/>
          <w:lang w:val="en-SG"/>
        </w:rPr>
        <w:t xml:space="preserve">User </w:t>
      </w:r>
      <w:r w:rsidR="008305A5">
        <w:rPr>
          <w:b/>
          <w:bCs/>
          <w:lang w:val="en-SG"/>
        </w:rPr>
        <w:t>i</w:t>
      </w:r>
      <w:r w:rsidRPr="002855F1">
        <w:rPr>
          <w:b/>
          <w:bCs/>
          <w:lang w:val="en-SG"/>
        </w:rPr>
        <w:t xml:space="preserve">nput </w:t>
      </w:r>
      <w:r w:rsidR="008305A5">
        <w:rPr>
          <w:b/>
          <w:bCs/>
          <w:lang w:val="en-SG"/>
        </w:rPr>
        <w:t>d</w:t>
      </w:r>
      <w:r w:rsidRPr="002855F1">
        <w:rPr>
          <w:b/>
          <w:bCs/>
          <w:lang w:val="en-SG"/>
        </w:rPr>
        <w:t xml:space="preserve">ata </w:t>
      </w:r>
      <w:r w:rsidR="008305A5">
        <w:rPr>
          <w:b/>
          <w:bCs/>
          <w:lang w:val="en-SG"/>
        </w:rPr>
        <w:t>f</w:t>
      </w:r>
      <w:r w:rsidRPr="002855F1">
        <w:rPr>
          <w:b/>
          <w:bCs/>
          <w:lang w:val="en-SG"/>
        </w:rPr>
        <w:t>ormats:</w:t>
      </w:r>
      <w:r w:rsidRPr="002855F1">
        <w:rPr>
          <w:lang w:val="en-SG"/>
        </w:rPr>
        <w:t xml:space="preserve"> Input fields should be validated for data types, length, and required formats (e.g., date format for deadlines).</w:t>
      </w:r>
    </w:p>
    <w:p w14:paraId="35DE9C20" w14:textId="43152499" w:rsidR="00EB1A4D" w:rsidRDefault="00EB1A4D" w:rsidP="002855F1"/>
    <w:sectPr w:rsidR="00EB1A4D">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044AE" w14:textId="77777777" w:rsidR="006D6386" w:rsidRDefault="006D6386">
      <w:r>
        <w:separator/>
      </w:r>
    </w:p>
    <w:p w14:paraId="2F87A206" w14:textId="77777777" w:rsidR="006D6386" w:rsidRDefault="006D6386"/>
  </w:endnote>
  <w:endnote w:type="continuationSeparator" w:id="0">
    <w:p w14:paraId="4C7EF9A9" w14:textId="77777777" w:rsidR="006D6386" w:rsidRDefault="006D6386">
      <w:r>
        <w:continuationSeparator/>
      </w:r>
    </w:p>
    <w:p w14:paraId="3E3C9B7E" w14:textId="77777777" w:rsidR="006D6386" w:rsidRDefault="006D63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699706"/>
      <w:docPartObj>
        <w:docPartGallery w:val="Page Numbers (Bottom of Page)"/>
        <w:docPartUnique/>
      </w:docPartObj>
    </w:sdtPr>
    <w:sdtEndPr>
      <w:rPr>
        <w:noProof/>
      </w:rPr>
    </w:sdtEndPr>
    <w:sdtContent>
      <w:p w14:paraId="500383BE" w14:textId="77777777" w:rsidR="00EB1A4D"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DE0C5" w14:textId="77777777" w:rsidR="006D6386" w:rsidRDefault="006D6386">
      <w:r>
        <w:separator/>
      </w:r>
    </w:p>
    <w:p w14:paraId="1364D31D" w14:textId="77777777" w:rsidR="006D6386" w:rsidRDefault="006D6386"/>
  </w:footnote>
  <w:footnote w:type="continuationSeparator" w:id="0">
    <w:p w14:paraId="122D66C7" w14:textId="77777777" w:rsidR="006D6386" w:rsidRDefault="006D6386">
      <w:r>
        <w:continuationSeparator/>
      </w:r>
    </w:p>
    <w:p w14:paraId="72CC9DF5" w14:textId="77777777" w:rsidR="006D6386" w:rsidRDefault="006D63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D1761"/>
    <w:multiLevelType w:val="multilevel"/>
    <w:tmpl w:val="243C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80A15"/>
    <w:multiLevelType w:val="multilevel"/>
    <w:tmpl w:val="FF88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170E0"/>
    <w:multiLevelType w:val="multilevel"/>
    <w:tmpl w:val="3C8C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54A07"/>
    <w:multiLevelType w:val="multilevel"/>
    <w:tmpl w:val="75CC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D651CDB"/>
    <w:multiLevelType w:val="multilevel"/>
    <w:tmpl w:val="49A6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42EA2"/>
    <w:multiLevelType w:val="multilevel"/>
    <w:tmpl w:val="5A5A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288310">
    <w:abstractNumId w:val="1"/>
  </w:num>
  <w:num w:numId="2" w16cid:durableId="1407264207">
    <w:abstractNumId w:val="0"/>
  </w:num>
  <w:num w:numId="3" w16cid:durableId="1088188093">
    <w:abstractNumId w:val="2"/>
  </w:num>
  <w:num w:numId="4" w16cid:durableId="1266617372">
    <w:abstractNumId w:val="7"/>
  </w:num>
  <w:num w:numId="5" w16cid:durableId="115949256">
    <w:abstractNumId w:val="8"/>
  </w:num>
  <w:num w:numId="6" w16cid:durableId="1694837484">
    <w:abstractNumId w:val="4"/>
  </w:num>
  <w:num w:numId="7" w16cid:durableId="1546211960">
    <w:abstractNumId w:val="5"/>
  </w:num>
  <w:num w:numId="8" w16cid:durableId="422577470">
    <w:abstractNumId w:val="9"/>
  </w:num>
  <w:num w:numId="9" w16cid:durableId="260458818">
    <w:abstractNumId w:val="6"/>
  </w:num>
  <w:num w:numId="10" w16cid:durableId="993337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F1"/>
    <w:rsid w:val="00101C5F"/>
    <w:rsid w:val="001E363F"/>
    <w:rsid w:val="002855F1"/>
    <w:rsid w:val="002A3E71"/>
    <w:rsid w:val="004139B0"/>
    <w:rsid w:val="004333FC"/>
    <w:rsid w:val="00583510"/>
    <w:rsid w:val="00662312"/>
    <w:rsid w:val="006D6386"/>
    <w:rsid w:val="008305A5"/>
    <w:rsid w:val="009C4725"/>
    <w:rsid w:val="00AD5739"/>
    <w:rsid w:val="00DA4CA1"/>
    <w:rsid w:val="00E85916"/>
    <w:rsid w:val="00EB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B838"/>
  <w15:chartTrackingRefBased/>
  <w15:docId w15:val="{69FF03EF-CEB9-2E45-84D1-7693E3EA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5F1"/>
    <w:rPr>
      <w:color w:val="404040" w:themeColor="text1" w:themeTint="BF"/>
      <w:lang w:val="en-GB"/>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2855F1"/>
    <w:pPr>
      <w:keepNext/>
      <w:keepLines/>
      <w:spacing w:before="460"/>
      <w:outlineLvl w:val="1"/>
    </w:pPr>
    <w:rPr>
      <w:rFonts w:asciiTheme="majorHAnsi" w:eastAsiaTheme="majorEastAsia" w:hAnsiTheme="majorHAnsi" w:cstheme="majorBidi"/>
      <w:b/>
      <w:color w:val="005493"/>
      <w:sz w:val="34"/>
      <w:szCs w:val="26"/>
    </w:rPr>
  </w:style>
  <w:style w:type="paragraph" w:styleId="Heading3">
    <w:name w:val="heading 3"/>
    <w:basedOn w:val="Normal"/>
    <w:next w:val="Normal"/>
    <w:link w:val="Heading3Char"/>
    <w:uiPriority w:val="9"/>
    <w:unhideWhenUsed/>
    <w:qFormat/>
    <w:rsid w:val="002855F1"/>
    <w:pPr>
      <w:keepNext/>
      <w:keepLines/>
      <w:snapToGrid w:val="0"/>
      <w:spacing w:before="240"/>
      <w:outlineLvl w:val="2"/>
    </w:pPr>
    <w:rPr>
      <w:rFonts w:asciiTheme="majorHAnsi" w:eastAsiaTheme="majorEastAsia" w:hAnsiTheme="majorHAnsi" w:cstheme="majorBidi"/>
      <w:b/>
      <w:color w:val="934A1B"/>
      <w:sz w:val="32"/>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2855F1"/>
    <w:rPr>
      <w:rFonts w:asciiTheme="majorHAnsi" w:eastAsiaTheme="majorEastAsia" w:hAnsiTheme="majorHAnsi" w:cstheme="majorBidi"/>
      <w:b/>
      <w:color w:val="005493"/>
      <w:sz w:val="34"/>
      <w:szCs w:val="26"/>
      <w:lang w:val="en-GB"/>
    </w:rPr>
  </w:style>
  <w:style w:type="character" w:customStyle="1" w:styleId="Heading3Char">
    <w:name w:val="Heading 3 Char"/>
    <w:basedOn w:val="DefaultParagraphFont"/>
    <w:link w:val="Heading3"/>
    <w:uiPriority w:val="9"/>
    <w:rsid w:val="002855F1"/>
    <w:rPr>
      <w:rFonts w:asciiTheme="majorHAnsi" w:eastAsiaTheme="majorEastAsia" w:hAnsiTheme="majorHAnsi" w:cstheme="majorBidi"/>
      <w:b/>
      <w:color w:val="934A1B"/>
      <w:sz w:val="32"/>
      <w:szCs w:val="24"/>
      <w:lang w:val="en-GB"/>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860423">
      <w:bodyDiv w:val="1"/>
      <w:marLeft w:val="0"/>
      <w:marRight w:val="0"/>
      <w:marTop w:val="0"/>
      <w:marBottom w:val="0"/>
      <w:divBdr>
        <w:top w:val="none" w:sz="0" w:space="0" w:color="auto"/>
        <w:left w:val="none" w:sz="0" w:space="0" w:color="auto"/>
        <w:bottom w:val="none" w:sz="0" w:space="0" w:color="auto"/>
        <w:right w:val="none" w:sz="0" w:space="0" w:color="auto"/>
      </w:divBdr>
    </w:div>
    <w:div w:id="148978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anhtamnguyen/Library/Containers/com.microsoft.Word/Data/Library/Application%20Support/Microsoft/Office/16.0/DTS/en-SG%7b51C7A83E-9FB0-9D45-A0F6-4FC7AE900573%7d/%7bB0F0F2F5-75A7-B14D-9D0B-7A908EC1BA20%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7</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dc:creator>
  <cp:keywords/>
  <dc:description/>
  <cp:lastModifiedBy>Anh Nguyen Kim (Kim)</cp:lastModifiedBy>
  <cp:revision>2</cp:revision>
  <dcterms:created xsi:type="dcterms:W3CDTF">2024-09-04T01:55:00Z</dcterms:created>
  <dcterms:modified xsi:type="dcterms:W3CDTF">2024-09-04T02:19:00Z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